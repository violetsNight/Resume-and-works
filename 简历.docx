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矩形 13" o:spid="_x0000_s1041" o:spt="1" style="position:absolute;left:0pt;margin-left:-75.5pt;margin-top:239.65pt;height:37.9pt;width:125.25pt;z-index:251624448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5"/>
                    <w:spacing w:before="0" w:beforeAutospacing="0" w:after="0" w:afterAutospacing="0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楷体" w:hAnsi="楷体" w:eastAsia="楷体" w:cs="楷体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  <w:lang w:val="en-US" w:eastAsia="zh-CN"/>
                    </w:rPr>
                    <w:t>个人</w:t>
                  </w:r>
                  <w:r>
                    <w:rPr>
                      <w:rFonts w:hint="eastAsia" w:ascii="楷体" w:hAnsi="楷体" w:eastAsia="楷体" w:cs="楷体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信息</w:t>
                  </w:r>
                </w:p>
              </w:txbxContent>
            </v:textbox>
          </v:rect>
        </w:pict>
      </w:r>
      <w:r>
        <w:pict>
          <v:shape id="_x0000_s1102" o:spid="_x0000_s1102" o:spt="202" type="#_x0000_t202" style="position:absolute;left:0pt;margin-left:133.7pt;margin-top:645.65pt;height:19.2pt;width:147.95pt;z-index:25167360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5"/>
                    <w:spacing w:before="0" w:beforeAutospacing="0" w:after="0" w:afterAutospacing="0" w:line="240" w:lineRule="exact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color w:val="00B0F0"/>
                      <w:kern w:val="24"/>
                    </w:rPr>
                    <w:t xml:space="preserve">作品链接    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2"/>
                      <w:szCs w:val="22"/>
                    </w:rPr>
                    <w:t>Works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133.7pt;margin-top:526pt;height:19.2pt;width:147.95pt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5"/>
                    <w:spacing w:before="0" w:beforeAutospacing="0" w:after="0" w:afterAutospacing="0" w:line="240" w:lineRule="exact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color w:val="00B0F0"/>
                      <w:kern w:val="24"/>
                    </w:rPr>
                    <w:t xml:space="preserve">兴趣爱好   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2"/>
                      <w:szCs w:val="22"/>
                    </w:rPr>
                    <w:t>Hobbies</w:t>
                  </w:r>
                </w:p>
              </w:txbxContent>
            </v:textbox>
          </v:shape>
        </w:pict>
      </w:r>
      <w:r>
        <w:pict>
          <v:shape id="文本框 141" o:spid="_x0000_s1032" o:spt="202" type="#_x0000_t202" style="position:absolute;left:0pt;margin-left:133.4pt;margin-top:384.75pt;height:19.2pt;width:147.95pt;z-index:2516459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5"/>
                    <w:spacing w:before="0" w:beforeAutospacing="0" w:after="0" w:afterAutospacing="0" w:line="240" w:lineRule="exact"/>
                    <w:rPr>
                      <w:rFonts w:hint="eastAsia" w:ascii="楷体" w:hAnsi="楷体" w:eastAsia="楷体" w:cs="楷体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楷体" w:hAnsi="楷体" w:eastAsia="楷体" w:cs="楷体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>
        <w:pict>
          <v:shape id="_x0000_s1108" o:spid="_x0000_s1108" o:spt="202" type="#_x0000_t202" style="position:absolute;left:0pt;margin-left:133.35pt;margin-top:-13.3pt;height:19.2pt;width:147.95pt;z-index:2516490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5"/>
                    <w:spacing w:before="0" w:beforeAutospacing="0" w:after="0" w:afterAutospacing="0" w:line="240" w:lineRule="exact"/>
                    <w:rPr>
                      <w:rFonts w:hint="eastAsia" w:ascii="楷体" w:hAnsi="楷体" w:eastAsia="楷体" w:cs="楷体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color w:val="00B0F0"/>
                      <w:kern w:val="24"/>
                      <w:lang w:val="en-US" w:eastAsia="zh-CN"/>
                    </w:rPr>
                    <w:t>求职意向</w:t>
                  </w:r>
                  <w:r>
                    <w:rPr>
                      <w:rFonts w:hint="eastAsia" w:ascii="楷体" w:hAnsi="楷体" w:eastAsia="楷体" w:cs="楷体"/>
                      <w:color w:val="00B0F0"/>
                      <w:kern w:val="24"/>
                    </w:rPr>
                    <w:t xml:space="preserve">    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Intention</w:t>
                  </w:r>
                </w:p>
              </w:txbxContent>
            </v:textbox>
          </v:shape>
        </w:pict>
      </w:r>
      <w:r>
        <w:pict>
          <v:shape id="文本框 24" o:spid="_x0000_s1029" o:spt="202" type="#_x0000_t202" style="position:absolute;left:0pt;margin-left:133.4pt;margin-top:62.05pt;height:19.2pt;width:147.95pt;z-index:25163059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5"/>
                    <w:spacing w:before="0" w:beforeAutospacing="0" w:after="0" w:afterAutospacing="0" w:line="240" w:lineRule="exact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color w:val="00B0F0"/>
                      <w:kern w:val="24"/>
                    </w:rPr>
                    <w:t xml:space="preserve">教育背景    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>
        <w:pict>
          <v:shape id="文本框 127" o:spid="_x0000_s1030" o:spt="202" type="#_x0000_t202" style="position:absolute;left:0pt;margin-left:133.4pt;margin-top:193.4pt;height:19.2pt;width:147.95pt;z-index:2516357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5"/>
                    <w:spacing w:before="0" w:beforeAutospacing="0" w:after="0" w:afterAutospacing="0" w:line="240" w:lineRule="exact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color w:val="00B0F0"/>
                      <w:kern w:val="24"/>
                    </w:rPr>
                    <w:t xml:space="preserve">工作经历   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2"/>
                      <w:szCs w:val="22"/>
                    </w:rPr>
                    <w:t>Experience</w:t>
                  </w:r>
                </w:p>
              </w:txbxContent>
            </v:textbox>
          </v:shape>
        </w:pict>
      </w:r>
      <w:r>
        <w:pict>
          <v:rect id="矩形 14" o:spid="_x0000_s1042" o:spt="1" style="position:absolute;left:0pt;margin-left:-75.5pt;margin-top:429.35pt;height:41.75pt;width:130.55pt;z-index:251625472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5"/>
                    <w:spacing w:before="0" w:beforeAutospacing="0" w:after="0" w:afterAutospacing="0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楷体" w:hAnsi="楷体" w:eastAsia="楷体" w:cs="楷体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>
        <w:pict>
          <v:rect id="_x0000_s1050" o:spid="_x0000_s1050" o:spt="1" style="position:absolute;left:0pt;margin-left:-75.5pt;margin-top:436.95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</v:rect>
        </w:pict>
      </w:r>
      <w:r>
        <w:pict>
          <v:shape id="_x0000_s1047" o:spid="_x0000_s1047" o:spt="5" type="#_x0000_t5" style="position:absolute;left:0pt;margin-left:81.15pt;margin-top:428.05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矩形 22" o:spid="_x0000_s1044" o:spt="1" style="position:absolute;left:0pt;margin-left:-73.45pt;margin-top:475.85pt;height:43.2pt;width:149.55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</w:rPr>
                    <w:t>资格证书：动画职业技能认证证书</w:t>
                  </w:r>
                </w:p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</w:rPr>
                    <w:t>软件操作：Ps、Maya、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Pycharm</w:t>
                  </w:r>
                </w:p>
              </w:txbxContent>
            </v:textbox>
          </v:rect>
        </w:pict>
      </w:r>
      <w:r>
        <w:pict>
          <v:rect id="_x0000_s1104" o:spid="_x0000_s1104" o:spt="1" style="position:absolute;left:0pt;margin-left:111.4pt;margin-top:683.2pt;height:43.2pt;width:382.7pt;z-index:25167564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  <w:b/>
                      <w:bCs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18"/>
                      <w:szCs w:val="18"/>
                    </w:rPr>
                    <w:t>B站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直播与技术分享地址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18"/>
                      <w:szCs w:val="18"/>
                    </w:rPr>
                    <w:t>：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1"/>
                      <w:szCs w:val="21"/>
                    </w:rPr>
                    <w:fldChar w:fldCharType="begin"/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1"/>
                      <w:szCs w:val="21"/>
                    </w:rPr>
                    <w:instrText xml:space="preserve"> HYPERLINK "https://space.bilibili.com/22789163/video" </w:instrTex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1"/>
                      <w:szCs w:val="21"/>
                    </w:rPr>
                    <w:fldChar w:fldCharType="separate"/>
                  </w:r>
                  <w:r>
                    <w:rPr>
                      <w:rStyle w:val="9"/>
                      <w:rFonts w:hint="eastAsia" w:ascii="楷体" w:hAnsi="楷体" w:eastAsia="楷体" w:cs="楷体"/>
                      <w:b/>
                      <w:kern w:val="24"/>
                      <w:sz w:val="21"/>
                      <w:szCs w:val="21"/>
                    </w:rPr>
                    <w:t>https://space.bilibili.com/22789163/video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1"/>
                      <w:szCs w:val="21"/>
                    </w:rPr>
                    <w:fldChar w:fldCharType="end"/>
                  </w:r>
                </w:p>
              </w:txbxContent>
            </v:textbox>
          </v:rect>
        </w:pict>
      </w:r>
      <w:r>
        <w:pict>
          <v:shape id="_x0000_s1103" o:spid="_x0000_s1103" o:spt="7" type="#_x0000_t7" style="position:absolute;left:0pt;margin-left:112.6pt;margin-top:644.25pt;height:20.4pt;width:17.9pt;z-index:251674624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101" o:spid="_x0000_s1101" o:spt="7" type="#_x0000_t7" style="position:absolute;left:0pt;margin-left:272.7pt;margin-top:644.25pt;height:20.4pt;width:17.9pt;z-index:251672576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100" o:spid="_x0000_s1100" o:spt="100" style="position:absolute;left:0pt;flip:y;margin-left:124.15pt;margin-top:644.2pt;height:20.4pt;width:370.55pt;z-index:251671552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adj="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78" o:spid="_x0000_s1078" o:spt="1" style="position:absolute;left:0pt;margin-left:111.5pt;margin-top:560.2pt;height:60.35pt;width:382.6pt;z-index:2516654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</w:rPr>
                    <w:t>喜欢动漫，并因此进入CG行业</w:t>
                  </w:r>
                </w:p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</w:rPr>
                    <w:t>喜欢</w:t>
                  </w: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阅读</w:t>
                  </w: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</w:rPr>
                    <w:t>，国</w:t>
                  </w: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内</w:t>
                  </w: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</w:rPr>
                    <w:t>外名著，轻小说等等</w:t>
                  </w:r>
                </w:p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</w:rPr>
                    <w:t>喜欢听音乐</w:t>
                  </w:r>
                </w:p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hAnsi="微软雅黑" w:eastAsia="微软雅黑" w:cstheme="minorBidi"/>
                      <w:color w:val="4A4E59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36" o:spid="_x0000_s1036" o:spt="1" style="position:absolute;left:0pt;margin-left:111.1pt;margin-top:419.8pt;height:43.2pt;width:382.7pt;z-index:25165619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18"/>
                      <w:szCs w:val="18"/>
                    </w:rPr>
                    <w:t>专业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能力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18"/>
                      <w:szCs w:val="18"/>
                    </w:rPr>
                    <w:t>：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熟练掌握maya各个模块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精通mel、python等编程语言，有能力编写各种功能的小工具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 w:cs="楷体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熟练使用adv绑定插件，可根据项目需要进行手动优化</w:t>
                  </w:r>
                </w:p>
              </w:txbxContent>
            </v:textbox>
          </v:rect>
        </w:pict>
      </w:r>
      <w:r>
        <w:pict>
          <v:shape id="_x0000_s1075" o:spid="_x0000_s1075" o:spt="7" type="#_x0000_t7" style="position:absolute;left:0pt;margin-left:272.7pt;margin-top:523.8pt;height:20.4pt;width:17.9pt;z-index:251662336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074" o:spid="_x0000_s1074" o:spt="100" style="position:absolute;left:0pt;flip:y;margin-left:124.15pt;margin-top:523.8pt;height:20.4pt;width:370.55pt;z-index:251661312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adj="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77" o:spid="_x0000_s1077" o:spt="7" type="#_x0000_t7" style="position:absolute;left:0pt;margin-left:112.6pt;margin-top:523.8pt;height:20.4pt;width:17.9pt;z-index:251664384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5" o:spid="_x0000_s1055" o:spt="7" type="#_x0000_t7" style="position:absolute;left:0pt;margin-left:272.4pt;margin-top:382.95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054" o:spid="_x0000_s1054" o:spt="7" type="#_x0000_t7" style="position:absolute;left:0pt;margin-left:112.3pt;margin-top:382.95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6" o:spid="_x0000_s1056" o:spt="100" style="position:absolute;left:0pt;flip:y;margin-left:123.85pt;margin-top:382.9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adj="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Rectangle 3" o:spid="_x0000_s1035" o:spt="1" style="position:absolute;left:0pt;margin-left:111.1pt;margin-top:224pt;height:156.55pt;width:382.7pt;z-index:251655168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  <w:t>2017.02—2018.02      上海葡萄纬度科技有限公司</w:t>
                  </w: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333333"/>
                      <w:sz w:val="18"/>
                      <w:szCs w:val="18"/>
                      <w:shd w:val="clear" w:color="auto" w:fill="FFFFFF"/>
                    </w:rPr>
                    <w:t>工作描述：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  <w:t>角色、道具、场景绑定，使用mel或python编写工具，提高绑定效果及速度</w:t>
                  </w: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3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  <w:t>—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至今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北京佳士乐动漫科技有限公司</w:t>
                  </w: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333333"/>
                      <w:sz w:val="18"/>
                      <w:szCs w:val="18"/>
                      <w:shd w:val="clear" w:color="auto" w:fill="FFFFFF"/>
                    </w:rPr>
                    <w:t>工作描述：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  <w:t>为角色、道具、场景提供高效优质的绑定</w:t>
                  </w: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  <w:t>负责角色表情、驱动表情、次级表情的制作</w:t>
                  </w: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  <w:t>解决与绑定相关几个模块出现的问题，并提供相应的插件</w:t>
                  </w: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微软雅黑" w:hAnsi="微软雅黑" w:eastAsia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微软雅黑" w:hAnsi="微软雅黑" w:eastAsia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微软雅黑" w:hAnsi="微软雅黑" w:eastAsia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</w:p>
                <w:p>
                  <w:pPr>
                    <w:pStyle w:val="5"/>
                    <w:spacing w:before="0" w:beforeAutospacing="0" w:after="0" w:afterAutospacing="0" w:line="360" w:lineRule="exact"/>
                    <w:rPr>
                      <w:rFonts w:hint="eastAsia" w:ascii="微软雅黑" w:hAnsi="微软雅黑" w:eastAsia="微软雅黑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</w:p>
              </w:txbxContent>
            </v:textbox>
          </v:rect>
        </w:pict>
      </w:r>
      <w:r>
        <w:pict>
          <v:shape id="_x0000_s1065" o:spid="_x0000_s1065" o:spt="100" style="position:absolute;left:0pt;flip:y;margin-left:123.85pt;margin-top:60.2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adj="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64" o:spid="_x0000_s1064" o:spt="7" type="#_x0000_t7" style="position:absolute;left:0pt;margin-left:272.4pt;margin-top:60.2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063" o:spid="_x0000_s1063" o:spt="7" type="#_x0000_t7" style="position:absolute;left:0pt;margin-left:112.3pt;margin-top:60.2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109" o:spid="_x0000_s1109" o:spt="1" style="position:absolute;left:0pt;margin-left:110.9pt;margin-top:17.1pt;height:97.2pt;width:382.5pt;z-index:25167257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10"/>
                    <w:tabs>
                      <w:tab w:val="left" w:pos="720"/>
                    </w:tabs>
                    <w:spacing w:line="360" w:lineRule="exact"/>
                    <w:ind w:firstLine="0" w:firstLineChars="0"/>
                    <w:rPr>
                      <w:rFonts w:hint="default"/>
                      <w:color w:val="595959"/>
                      <w:sz w:val="18"/>
                      <w:lang w:val="en-US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/>
                      <w:color w:val="595959"/>
                      <w:sz w:val="18"/>
                      <w:szCs w:val="18"/>
                      <w:lang w:val="en-US" w:eastAsia="zh-CN"/>
                    </w:rPr>
                    <w:t>应聘职位：</w:t>
                  </w:r>
                  <w:r>
                    <w:rPr>
                      <w:rFonts w:hint="eastAsia" w:ascii="楷体" w:hAnsi="楷体" w:eastAsia="楷体" w:cs="楷体"/>
                      <w:color w:val="595959"/>
                      <w:sz w:val="18"/>
                      <w:szCs w:val="18"/>
                      <w:lang w:val="en-US" w:eastAsia="zh-CN"/>
                    </w:rPr>
                    <w:t xml:space="preserve">Maya绑定                                      </w:t>
                  </w:r>
                  <w:r>
                    <w:rPr>
                      <w:rFonts w:hint="eastAsia" w:ascii="楷体" w:hAnsi="楷体" w:eastAsia="楷体" w:cs="楷体"/>
                      <w:b/>
                      <w:bCs/>
                      <w:color w:val="595959"/>
                      <w:sz w:val="18"/>
                      <w:szCs w:val="18"/>
                      <w:lang w:val="en-US" w:eastAsia="zh-CN"/>
                    </w:rPr>
                    <w:t>期望薪资：</w:t>
                  </w:r>
                  <w:r>
                    <w:rPr>
                      <w:rFonts w:hint="eastAsia" w:ascii="楷体" w:hAnsi="楷体" w:eastAsia="楷体" w:cs="楷体"/>
                      <w:color w:val="595959"/>
                      <w:sz w:val="18"/>
                      <w:szCs w:val="18"/>
                      <w:lang w:val="en-US" w:eastAsia="zh-CN"/>
                    </w:rPr>
                    <w:t xml:space="preserve">17K    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18"/>
                      <w:szCs w:val="18"/>
                      <w:lang w:val="en-US" w:eastAsia="zh-CN"/>
                    </w:rPr>
                    <w:t xml:space="preserve">                     </w:t>
                  </w:r>
                </w:p>
              </w:txbxContent>
            </v:textbox>
          </v:rect>
        </w:pict>
      </w:r>
      <w:r>
        <w:pict>
          <v:shape id="_x0000_s1105" o:spid="_x0000_s1105" o:spt="7" type="#_x0000_t7" style="position:absolute;left:0pt;margin-left:112.25pt;margin-top:-15.9pt;height:20.4pt;width:17.9pt;z-index:251650048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106" o:spid="_x0000_s1106" o:spt="100" style="position:absolute;left:0pt;flip:y;margin-left:123.8pt;margin-top:-15.95pt;height:20.4pt;width:370.55pt;z-index:251646976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107" o:spid="_x0000_s1107" o:spt="7" type="#_x0000_t7" style="position:absolute;left:0pt;margin-left:272.35pt;margin-top:-15.9pt;height:20.4pt;width:17.9pt;z-index:251648000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bookmarkStart w:id="0" w:name="_GoBack"/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2540</wp:posOffset>
            </wp:positionH>
            <wp:positionV relativeFrom="paragraph">
              <wp:posOffset>-1038225</wp:posOffset>
            </wp:positionV>
            <wp:extent cx="7550150" cy="10694035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9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pict>
          <v:rect id="矩形 24" o:spid="_x0000_s1034" o:spt="1" style="position:absolute;left:0pt;margin-left:111.3pt;margin-top:103.1pt;height:97.2pt;width:382.5pt;z-index:25165414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10"/>
                    <w:tabs>
                      <w:tab w:val="left" w:pos="720"/>
                    </w:tabs>
                    <w:spacing w:line="360" w:lineRule="exact"/>
                    <w:ind w:firstLine="0" w:firstLineChars="0"/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  <w:t>2016.05—2017.0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2</w:t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20"/>
                      <w:szCs w:val="20"/>
                    </w:rPr>
                    <w:t>北京完美动力动画学院</w:t>
                  </w:r>
                </w:p>
                <w:p>
                  <w:pPr>
                    <w:pStyle w:val="10"/>
                    <w:tabs>
                      <w:tab w:val="left" w:pos="720"/>
                    </w:tabs>
                    <w:spacing w:line="360" w:lineRule="exact"/>
                    <w:ind w:firstLine="0" w:firstLineChars="0"/>
                    <w:rPr>
                      <w:rFonts w:hint="eastAsia" w:ascii="楷体" w:hAnsi="楷体" w:eastAsia="楷体" w:cs="楷体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4A4E59"/>
                      <w:kern w:val="24"/>
                      <w:sz w:val="18"/>
                      <w:szCs w:val="18"/>
                    </w:rPr>
                    <w:t>专业描述：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</w:rPr>
                    <w:t>在校期间学习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  <w:t>并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</w:rPr>
                    <w:t>掌握Ps和Maya的模型、灯光材质、绑定、动画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  <w:t>模块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</w:rPr>
                    <w:t>以及Nuke合成的基础知识，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  <w:t>所有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</w:rPr>
                    <w:t>模块的个人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  <w:lang w:val="en-US" w:eastAsia="zh-CN"/>
                    </w:rPr>
                    <w:t>成绩均为</w:t>
                  </w:r>
                  <w:r>
                    <w:rPr>
                      <w:rFonts w:hint="eastAsia" w:ascii="楷体" w:hAnsi="楷体" w:eastAsia="楷体" w:cs="楷体"/>
                      <w:color w:val="333333"/>
                      <w:sz w:val="18"/>
                      <w:szCs w:val="18"/>
                      <w:shd w:val="clear" w:color="auto" w:fill="FFFFFF"/>
                    </w:rPr>
                    <w:t>A（最佳）</w:t>
                  </w:r>
                </w:p>
                <w:p>
                  <w:pPr>
                    <w:pStyle w:val="10"/>
                    <w:tabs>
                      <w:tab w:val="left" w:pos="720"/>
                    </w:tabs>
                    <w:spacing w:line="360" w:lineRule="exact"/>
                    <w:ind w:firstLine="0" w:firstLineChars="0"/>
                    <w:rPr>
                      <w:color w:val="595959"/>
                      <w:sz w:val="18"/>
                    </w:rPr>
                  </w:pPr>
                </w:p>
              </w:txbxContent>
            </v:textbox>
          </v:rect>
        </w:pict>
      </w:r>
      <w:r>
        <w:pict>
          <v:rect id="矩形 50" o:spid="_x0000_s1027" o:spt="1" style="position:absolute;left:0pt;margin-left:-58.5pt;margin-top:147.9pt;height:54pt;width:110.2pt;z-index:2516172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5"/>
                    <w:spacing w:before="0" w:beforeAutospacing="0" w:after="0" w:afterAutospacing="0"/>
                    <w:jc w:val="center"/>
                    <w:rPr>
                      <w:rFonts w:hint="eastAsia" w:ascii="楷体" w:hAnsi="楷体" w:eastAsia="楷体" w:cs="楷体"/>
                      <w:sz w:val="52"/>
                      <w:szCs w:val="52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/>
                      <w:color w:val="FFFFFF" w:themeColor="background1"/>
                      <w:kern w:val="24"/>
                      <w:sz w:val="52"/>
                      <w:szCs w:val="52"/>
                    </w:rPr>
                    <w:t>冯健珑</w:t>
                  </w:r>
                </w:p>
              </w:txbxContent>
            </v:textbox>
          </v:rect>
        </w:pict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-22860</wp:posOffset>
            </wp:positionV>
            <wp:extent cx="1130300" cy="1583055"/>
            <wp:effectExtent l="304800" t="228600" r="241481" b="2457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19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pict>
          <v:shape id="_x0000_s1060" o:spid="_x0000_s1060" o:spt="7" type="#_x0000_t7" style="position:absolute;left:0pt;margin-left:112.3pt;margin-top:192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62" o:spid="_x0000_s1062" o:spt="100" style="position:absolute;left:0pt;flip:y;margin-left:123.85pt;margin-top:191.95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adj="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61" o:spid="_x0000_s1061" o:spt="7" type="#_x0000_t7" style="position:absolute;left:0pt;margin-left:272.4pt;margin-top:192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rect id="矩形 23" o:spid="_x0000_s1045" o:spt="1" style="position:absolute;left:0pt;margin-left:-73.85pt;margin-top:580.9pt;height:97.2pt;width:142.85pt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具有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  <w:lang w:eastAsia="zh-CN"/>
                    </w:rPr>
                    <w:t>，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待人真诚，服从管理、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</w:rPr>
                    <w:t>责任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心强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</w:rPr>
                    <w:t>，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良好的团队精神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  <w:lang w:eastAsia="zh-CN"/>
                    </w:rPr>
                    <w:t>，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</w:rPr>
                    <w:t>吃苦耐劳，勇于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接受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</w:rPr>
                    <w:t>挑战。</w:t>
                  </w:r>
                </w:p>
                <w:p>
                  <w:pPr>
                    <w:pStyle w:val="5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超强</w:t>
                  </w:r>
                  <w:r>
                    <w:rPr>
                      <w:rFonts w:hint="eastAsia" w:ascii="楷体" w:hAnsi="楷体" w:eastAsia="楷体" w:cs="楷体"/>
                      <w:color w:val="FFFFFF" w:themeColor="background1"/>
                      <w:kern w:val="24"/>
                      <w:sz w:val="18"/>
                      <w:szCs w:val="18"/>
                    </w:rPr>
                    <w:t>的自主学习能力，习惯制定学习计划，勤于学习不断提高。</w:t>
                  </w:r>
                </w:p>
              </w:txbxContent>
            </v:textbox>
          </v:rect>
        </w:pict>
      </w:r>
      <w:r>
        <w:pict>
          <v:rect id="矩形 15" o:spid="_x0000_s1043" o:spt="1" style="position:absolute;left:0pt;margin-left:-75.5pt;margin-top:547.45pt;height:36pt;width:135.9pt;z-index:25162649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5"/>
                    <w:spacing w:before="0" w:beforeAutospacing="0" w:after="0" w:afterAutospacing="0"/>
                    <w:rPr>
                      <w:rFonts w:hint="eastAsia" w:ascii="楷体" w:hAnsi="楷体" w:eastAsia="楷体" w:cs="楷体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楷体" w:hAnsi="楷体" w:eastAsia="楷体" w:cs="楷体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>
        <w:pict>
          <v:shape id="_x0000_s1046" o:spid="_x0000_s1046" o:spt="5" type="#_x0000_t5" style="position:absolute;left:0pt;margin-left:81.15pt;margin-top:544.7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49" o:spid="_x0000_s1049" o:spt="1" style="position:absolute;left:0pt;margin-left:-75.5pt;margin-top:553.6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</v:rect>
        </w:pict>
      </w:r>
      <w:r>
        <w:pict>
          <v:rect id="矩形 51" o:spid="_x0000_s1028" o:spt="1" style="position:absolute;left:0pt;margin-left:-73.45pt;margin-top:272pt;height:186.3pt;width:145.6pt;z-index:2516090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pStyle w:val="5"/>
                    <w:spacing w:before="0" w:beforeAutospacing="0" w:after="0" w:afterAutospacing="0" w:line="500" w:lineRule="exact"/>
                    <w:jc w:val="both"/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手机</w:t>
                  </w:r>
                  <w:r>
                    <w:rPr>
                      <w:rFonts w:hint="eastAsia" w:ascii="楷体" w:hAnsi="楷体" w:eastAsia="楷体" w:cs="楷体"/>
                      <w:b/>
                      <w:color w:val="FFFFFF"/>
                      <w:kern w:val="24"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楷体" w:hAnsi="楷体" w:eastAsia="楷体" w:cs="楷体"/>
                      <w:b/>
                      <w:color w:val="FFFFFF"/>
                      <w:kern w:val="24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18701605070</w:t>
                  </w:r>
                </w:p>
                <w:p>
                  <w:pPr>
                    <w:pStyle w:val="5"/>
                    <w:spacing w:before="0" w:beforeAutospacing="0" w:after="0" w:afterAutospacing="0" w:line="500" w:lineRule="exact"/>
                    <w:jc w:val="both"/>
                    <w:rPr>
                      <w:rFonts w:hint="eastAsia" w:ascii="楷体" w:hAnsi="楷体" w:eastAsia="楷体" w:cs="楷体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微信：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同手机</w:t>
                  </w:r>
                </w:p>
                <w:p>
                  <w:pPr>
                    <w:pStyle w:val="5"/>
                    <w:spacing w:before="0" w:beforeAutospacing="0" w:after="0" w:afterAutospacing="0" w:line="500" w:lineRule="exact"/>
                    <w:jc w:val="both"/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Q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Q：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1056941675</w:t>
                  </w:r>
                </w:p>
                <w:p>
                  <w:pPr>
                    <w:pStyle w:val="5"/>
                    <w:spacing w:before="0" w:beforeAutospacing="0" w:after="0" w:afterAutospacing="0" w:line="500" w:lineRule="exact"/>
                    <w:jc w:val="both"/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邮箱：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1056941675qq.com</w:t>
                  </w:r>
                </w:p>
                <w:p>
                  <w:pPr>
                    <w:pStyle w:val="5"/>
                    <w:spacing w:before="0" w:beforeAutospacing="0" w:after="0" w:afterAutospacing="0" w:line="500" w:lineRule="exact"/>
                    <w:jc w:val="both"/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QQ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技术交流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群：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楷体" w:hAnsi="楷体" w:eastAsia="楷体" w:cs="楷体"/>
                      <w:color w:val="FFFFFF"/>
                      <w:kern w:val="24"/>
                      <w:sz w:val="20"/>
                      <w:szCs w:val="20"/>
                    </w:rPr>
                    <w:t>343851515</w:t>
                  </w:r>
                </w:p>
                <w:p>
                  <w:pPr>
                    <w:pStyle w:val="5"/>
                    <w:spacing w:before="0" w:beforeAutospacing="0" w:after="0" w:afterAutospacing="0" w:line="500" w:lineRule="exact"/>
                    <w:jc w:val="both"/>
                    <w:rPr>
                      <w:rFonts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矩形 2" o:spid="_x0000_s1039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  <v:textbox>
              <w:txbxContent>
                <w:p>
                  <w:pPr>
                    <w:pStyle w:val="5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shape id="_x0000_s1048" o:spid="_x0000_s1048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<v:path/>
            <v:fill on="t" focussize="0,0"/>
            <v:stroke on="f" weight="1pt" joinstyle="miter"/>
            <v:imagedata o:title=""/>
            <o:lock v:ext="edit"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0DE0C"/>
    <w:multiLevelType w:val="singleLevel"/>
    <w:tmpl w:val="64A0DE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75A493F"/>
    <w:rsid w:val="00052585"/>
    <w:rsid w:val="000C2E25"/>
    <w:rsid w:val="000C40DE"/>
    <w:rsid w:val="00127990"/>
    <w:rsid w:val="002271F3"/>
    <w:rsid w:val="00261C45"/>
    <w:rsid w:val="00271112"/>
    <w:rsid w:val="002B35E5"/>
    <w:rsid w:val="0040426B"/>
    <w:rsid w:val="004D7C31"/>
    <w:rsid w:val="00523F52"/>
    <w:rsid w:val="00573DEF"/>
    <w:rsid w:val="005D1849"/>
    <w:rsid w:val="007669CA"/>
    <w:rsid w:val="00785ACA"/>
    <w:rsid w:val="007A49E6"/>
    <w:rsid w:val="0083334D"/>
    <w:rsid w:val="00843008"/>
    <w:rsid w:val="008A2C8E"/>
    <w:rsid w:val="008B11F0"/>
    <w:rsid w:val="00990BF1"/>
    <w:rsid w:val="009C1CD5"/>
    <w:rsid w:val="00A20C31"/>
    <w:rsid w:val="00A8238E"/>
    <w:rsid w:val="00AE38F1"/>
    <w:rsid w:val="00B10EC9"/>
    <w:rsid w:val="00BE2983"/>
    <w:rsid w:val="00C45520"/>
    <w:rsid w:val="00C75426"/>
    <w:rsid w:val="00CB27C2"/>
    <w:rsid w:val="00D94923"/>
    <w:rsid w:val="00E2607B"/>
    <w:rsid w:val="00E753BB"/>
    <w:rsid w:val="00EC5270"/>
    <w:rsid w:val="03B83BBB"/>
    <w:rsid w:val="04773235"/>
    <w:rsid w:val="18C4618A"/>
    <w:rsid w:val="2DED5976"/>
    <w:rsid w:val="2F712A5F"/>
    <w:rsid w:val="375A493F"/>
    <w:rsid w:val="41ED0E17"/>
    <w:rsid w:val="78A148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7"/>
    <w:link w:val="4"/>
    <w:semiHidden/>
    <w:uiPriority w:val="99"/>
    <w:rPr>
      <w:kern w:val="2"/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kern w:val="2"/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102"/>
    <customShpInfo spid="_x0000_s1076"/>
    <customShpInfo spid="_x0000_s1032"/>
    <customShpInfo spid="_x0000_s1108"/>
    <customShpInfo spid="_x0000_s1029"/>
    <customShpInfo spid="_x0000_s1030"/>
    <customShpInfo spid="_x0000_s1042"/>
    <customShpInfo spid="_x0000_s1050"/>
    <customShpInfo spid="_x0000_s1047"/>
    <customShpInfo spid="_x0000_s1044"/>
    <customShpInfo spid="_x0000_s1104"/>
    <customShpInfo spid="_x0000_s1103"/>
    <customShpInfo spid="_x0000_s1101"/>
    <customShpInfo spid="_x0000_s1100"/>
    <customShpInfo spid="_x0000_s1078"/>
    <customShpInfo spid="_x0000_s1036"/>
    <customShpInfo spid="_x0000_s1075"/>
    <customShpInfo spid="_x0000_s1074"/>
    <customShpInfo spid="_x0000_s1077"/>
    <customShpInfo spid="_x0000_s1055"/>
    <customShpInfo spid="_x0000_s1054"/>
    <customShpInfo spid="_x0000_s1056"/>
    <customShpInfo spid="_x0000_s1035"/>
    <customShpInfo spid="_x0000_s1065"/>
    <customShpInfo spid="_x0000_s1064"/>
    <customShpInfo spid="_x0000_s1063"/>
    <customShpInfo spid="_x0000_s1109"/>
    <customShpInfo spid="_x0000_s1105"/>
    <customShpInfo spid="_x0000_s1106"/>
    <customShpInfo spid="_x0000_s1107"/>
    <customShpInfo spid="_x0000_s1034"/>
    <customShpInfo spid="_x0000_s1027"/>
    <customShpInfo spid="_x0000_s1060"/>
    <customShpInfo spid="_x0000_s1062"/>
    <customShpInfo spid="_x0000_s1061"/>
    <customShpInfo spid="_x0000_s1045"/>
    <customShpInfo spid="_x0000_s1043"/>
    <customShpInfo spid="_x0000_s1046"/>
    <customShpInfo spid="_x0000_s1049"/>
    <customShpInfo spid="_x0000_s1028"/>
    <customShpInfo spid="_x0000_s103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Company>CHINA</Company>
  <Pages>1</Pages>
  <Words>8</Words>
  <Characters>50</Characters>
  <Lines>1</Lines>
  <Paragraphs>1</Paragraphs>
  <TotalTime>15</TotalTime>
  <ScaleCrop>false</ScaleCrop>
  <LinksUpToDate>false</LinksUpToDate>
  <CharactersWithSpaces>57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放愛去逍遙</cp:lastModifiedBy>
  <dcterms:modified xsi:type="dcterms:W3CDTF">2019-10-21T13:21:49Z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